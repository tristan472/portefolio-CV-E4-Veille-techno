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9746"/>
      </w:tblGrid>
      <w:tr w:rsidR="00AE3014" w:rsidTr="00962274">
        <w:trPr>
          <w:trHeight w:val="428"/>
        </w:trPr>
        <w:tc>
          <w:tcPr>
            <w:tcW w:w="9746" w:type="dxa"/>
          </w:tcPr>
          <w:p w:rsidR="00793CBE" w:rsidRPr="003740A3" w:rsidRDefault="00793CBE" w:rsidP="003740A3"/>
        </w:tc>
      </w:tr>
      <w:tr w:rsidR="003740A3" w:rsidTr="00962274">
        <w:trPr>
          <w:trHeight w:val="1526"/>
        </w:trPr>
        <w:tc>
          <w:tcPr>
            <w:tcW w:w="9746" w:type="dxa"/>
            <w:vAlign w:val="center"/>
          </w:tcPr>
          <w:p w:rsidR="003740A3" w:rsidRDefault="003C329F" w:rsidP="003740A3">
            <w:pPr>
              <w:pStyle w:val="Titre"/>
            </w:pPr>
            <w:r>
              <w:t>MOOG Tristan</w:t>
            </w:r>
          </w:p>
          <w:p w:rsidR="003740A3" w:rsidRPr="003C329F" w:rsidRDefault="003C329F" w:rsidP="003740A3">
            <w:pPr>
              <w:pStyle w:val="Informations"/>
              <w:rPr>
                <w:rFonts w:ascii="Arial" w:hAnsi="Arial" w:cs="Arial"/>
                <w:sz w:val="16"/>
                <w:szCs w:val="16"/>
              </w:rPr>
            </w:pPr>
            <w:r w:rsidRPr="003C329F">
              <w:rPr>
                <w:rFonts w:ascii="Arial" w:hAnsi="Arial" w:cs="Arial"/>
                <w:sz w:val="16"/>
                <w:szCs w:val="16"/>
              </w:rPr>
              <w:t>14 rue des Mérovingiens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67480, Rœschwoog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0683418552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tristanmoog472@gmail.com</w:t>
            </w:r>
          </w:p>
        </w:tc>
      </w:tr>
      <w:tr w:rsidR="003740A3" w:rsidTr="00962274">
        <w:trPr>
          <w:trHeight w:val="1454"/>
        </w:trPr>
        <w:tc>
          <w:tcPr>
            <w:tcW w:w="9746" w:type="dxa"/>
          </w:tcPr>
          <w:p w:rsidR="003740A3" w:rsidRPr="003740A3" w:rsidRDefault="003C329F" w:rsidP="003740A3">
            <w:r>
              <w:rPr>
                <w:rFonts w:ascii="Arial" w:hAnsi="Arial" w:cs="Arial"/>
                <w:noProof/>
                <w:sz w:val="18"/>
                <w:szCs w:val="18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4628460</wp:posOffset>
                  </wp:positionH>
                  <wp:positionV relativeFrom="paragraph">
                    <wp:posOffset>-1519555</wp:posOffset>
                  </wp:positionV>
                  <wp:extent cx="2080155" cy="208015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e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155" cy="20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740A3" w:rsidTr="00962274">
        <w:trPr>
          <w:trHeight w:val="1164"/>
        </w:trPr>
        <w:tc>
          <w:tcPr>
            <w:tcW w:w="9746" w:type="dxa"/>
            <w:vAlign w:val="bottom"/>
          </w:tcPr>
          <w:p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Objectif</w:t>
            </w:r>
          </w:p>
          <w:p w:rsidR="003740A3" w:rsidRPr="0053564C" w:rsidRDefault="0053564C" w:rsidP="003740A3">
            <w:pPr>
              <w:rPr>
                <w:szCs w:val="20"/>
              </w:rPr>
            </w:pPr>
            <w:r w:rsidRPr="0053564C">
              <w:rPr>
                <w:i/>
                <w:iCs/>
                <w:szCs w:val="20"/>
              </w:rPr>
              <w:t>Passionné par les nouvelles technologies de l'informatique, ma formation en Terminale m’a donné envie d’acquérir des connaissances dans le domaine du digital et du développement.</w:t>
            </w:r>
          </w:p>
        </w:tc>
      </w:tr>
      <w:tr w:rsidR="003740A3" w:rsidTr="00962274">
        <w:trPr>
          <w:trHeight w:val="454"/>
        </w:trPr>
        <w:tc>
          <w:tcPr>
            <w:tcW w:w="9746" w:type="dxa"/>
          </w:tcPr>
          <w:p w:rsidR="00AD7D44" w:rsidRPr="00AD7D44" w:rsidRDefault="003740A3" w:rsidP="00AD7D44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 w:rsidR="00AD7D44">
              <w:rPr>
                <w:lang w:bidi="fr-FR"/>
              </w:rPr>
              <w:t>Formation</w:t>
            </w:r>
          </w:p>
          <w:p w:rsidR="00AD7D44" w:rsidRDefault="00AD7D44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:rsidR="0053564C" w:rsidRPr="003166F6" w:rsidRDefault="003166F6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noProof/>
                <w:color w:val="003F6F" w:themeColor="text2" w:themeTint="E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20F138A" wp14:editId="276D860D">
                      <wp:simplePos x="0" y="0"/>
                      <wp:positionH relativeFrom="page">
                        <wp:posOffset>1588135</wp:posOffset>
                      </wp:positionH>
                      <wp:positionV relativeFrom="paragraph">
                        <wp:posOffset>64135</wp:posOffset>
                      </wp:positionV>
                      <wp:extent cx="4428490" cy="1757045"/>
                      <wp:effectExtent l="0" t="0" r="0" b="0"/>
                      <wp:wrapSquare wrapText="bothSides"/>
                      <wp:docPr id="9" name="Zone de text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28490" cy="17570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txbx>
                              <w:txbxContent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BTS SIO 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>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MEDIA SCHOOL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>- STRASBOURG</w:t>
                                  </w: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21306A" w:themeColor="accent1" w:themeShade="80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bookmarkStart w:id="0" w:name="_Hlk31538250"/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STMG option SIG 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>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LYCEE ROBERT SCHUMAN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>- HAGUENAU</w:t>
                                  </w:r>
                                </w:p>
                                <w:bookmarkEnd w:id="0"/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  <w:t xml:space="preserve">Obtention du BAC avec mention assez bien </w:t>
                                  </w: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SECONDE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 xml:space="preserve"> 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SEMINAIRE DES JEUNES-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 xml:space="preserve"> WALBOURG</w:t>
                                  </w:r>
                                </w:p>
                                <w:p w:rsidR="00962274" w:rsidRPr="00F520BE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607886"/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20F138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9" o:spid="_x0000_s1026" type="#_x0000_t202" style="position:absolute;margin-left:125.05pt;margin-top:5.05pt;width:348.7pt;height:138.3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" filled="f" stroked="f">
                      <v:textbox>
                        <w:txbxContent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BTS SIO 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>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MEDIA SCHOOL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>- STRASBOURG</w:t>
                            </w: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21306A" w:themeColor="accent1" w:themeShade="80"/>
                                <w:sz w:val="20"/>
                                <w:szCs w:val="24"/>
                              </w:rPr>
                            </w:pP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bookmarkStart w:id="1" w:name="_Hlk31538250"/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STMG option SIG 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>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LYCEE ROBERT SCHUMAN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>- HAGUENAU</w:t>
                            </w:r>
                          </w:p>
                          <w:bookmarkEnd w:id="1"/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  <w:t xml:space="preserve">Obtention du BAC avec mention assez bien </w:t>
                            </w: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SECONDE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 xml:space="preserve"> 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SEMINAIRE DES JEUNES-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 xml:space="preserve"> WALBOURG</w:t>
                            </w:r>
                          </w:p>
                          <w:p w:rsidR="00962274" w:rsidRPr="00F520BE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 anchorx="page"/>
                    </v:shape>
                  </w:pict>
                </mc:Fallback>
              </mc:AlternateContent>
            </w:r>
            <w:r w:rsidR="0053564C"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Actuellement</w:t>
            </w:r>
          </w:p>
          <w:p w:rsidR="0053564C" w:rsidRPr="004051DB" w:rsidRDefault="003166F6" w:rsidP="003166F6">
            <w:pPr>
              <w:pStyle w:val="Textedebulles"/>
              <w:numPr>
                <w:ilvl w:val="0"/>
                <w:numId w:val="4"/>
              </w:numPr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81B779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81B779"/>
                <w:sz w:val="28"/>
                <w:szCs w:val="24"/>
              </w:rPr>
              <w:t xml:space="preserve">              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81B779"/>
                <w:sz w:val="28"/>
                <w:szCs w:val="24"/>
              </w:rPr>
              <w:t xml:space="preserve"> 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2019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2019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   -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2017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4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2016</w:t>
            </w:r>
          </w:p>
          <w:p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   -</w:t>
            </w:r>
          </w:p>
          <w:p w:rsidR="003740A3" w:rsidRPr="00AD7D44" w:rsidRDefault="0053564C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2015</w:t>
            </w:r>
          </w:p>
        </w:tc>
      </w:tr>
      <w:tr w:rsidR="003740A3" w:rsidTr="00962274">
        <w:trPr>
          <w:trHeight w:val="997"/>
        </w:trPr>
        <w:tc>
          <w:tcPr>
            <w:tcW w:w="9746" w:type="dxa"/>
          </w:tcPr>
          <w:p w:rsidR="003740A3" w:rsidRDefault="00AD7D44" w:rsidP="003740A3">
            <w:pPr>
              <w:pStyle w:val="Titre1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5E04C84" wp14:editId="28E41D0D">
                      <wp:simplePos x="0" y="0"/>
                      <wp:positionH relativeFrom="column">
                        <wp:posOffset>1407795</wp:posOffset>
                      </wp:positionH>
                      <wp:positionV relativeFrom="paragraph">
                        <wp:posOffset>321945</wp:posOffset>
                      </wp:positionV>
                      <wp:extent cx="3538220" cy="1311910"/>
                      <wp:effectExtent l="0" t="0" r="0" b="2540"/>
                      <wp:wrapSquare wrapText="bothSides"/>
                      <wp:docPr id="143" name="Zone de text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38220" cy="13119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2274" w:rsidRPr="00AD7D4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SIEMENS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-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HAGUENAU – 1 Mois</w:t>
                                  </w:r>
                                </w:p>
                                <w:p w:rsid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D7D44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PD PA MF-H – Production</w:t>
                                  </w:r>
                                </w:p>
                                <w:p w:rsidR="00962274" w:rsidRP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21306A" w:themeColor="accent1" w:themeShade="80"/>
                                      <w:sz w:val="20"/>
                                    </w:rPr>
                                  </w:pPr>
                                </w:p>
                                <w:p w:rsidR="00962274" w:rsidRPr="00AD7D4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MAIRIE DE ROUNTZENHEIM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>-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ROUNTZENHEIM – 1 Mois</w:t>
                                  </w:r>
                                </w:p>
                                <w:p w:rsid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D7D44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Agent communal</w:t>
                                  </w:r>
                                </w:p>
                                <w:p w:rsidR="00962274" w:rsidRP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21306A" w:themeColor="accent1" w:themeShade="80"/>
                                      <w:sz w:val="20"/>
                                    </w:rPr>
                                  </w:pPr>
                                </w:p>
                                <w:p w:rsidR="0096227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MAIRIE DE ROUNTZENHEIM 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>-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ROUNTZENHEIM – 1 Mois</w:t>
                                  </w:r>
                                </w:p>
                                <w:p w:rsidR="00962274" w:rsidRPr="00AD7D4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D7D44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Agent communal</w:t>
                                  </w:r>
                                </w:p>
                                <w:p w:rsidR="00962274" w:rsidRPr="00AD7D4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</w:p>
                                <w:p w:rsidR="00962274" w:rsidRPr="005D0F1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FFFFFF" w:themeColor="background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 w:cs="SegoePro-Light"/>
                                      <w:i/>
                                      <w:color w:val="FFFFFF" w:themeColor="background1"/>
                                      <w:sz w:val="20"/>
                                    </w:rPr>
                                    <w:t>Agent communal, Contrôle qualité</w:t>
                                  </w:r>
                                  <w:r w:rsidRPr="00AD7D44">
                                    <w:rPr>
                                      <w:rFonts w:ascii="Calibri-Italic" w:hAnsi="Calibri-Italic" w:cs="Calibri-Italic"/>
                                      <w:i/>
                                      <w:iCs/>
                                      <w:outline/>
                                      <w:sz w:val="20"/>
                                      <w:szCs w:val="20"/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br/>
                                  </w:r>
                                </w:p>
                                <w:p w:rsidR="00962274" w:rsidRPr="00F520BE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607886"/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E04C84" id="Zone de texte 143" o:spid="_x0000_s1027" type="#_x0000_t202" style="position:absolute;margin-left:110.85pt;margin-top:25.35pt;width:278.6pt;height:103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" filled="f" stroked="f">
                      <v:textbox inset="2.5mm">
                        <w:txbxContent>
                          <w:p w:rsidR="00962274" w:rsidRPr="00AD7D4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  <w:r w:rsidRPr="00962274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SIEMENS</w:t>
                            </w:r>
                            <w:r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 xml:space="preserve"> -</w:t>
                            </w:r>
                            <w:r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HAGUENAU – 1 Mois</w:t>
                            </w:r>
                          </w:p>
                          <w:p w:rsid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AD7D44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PD PA MF-H – Production</w:t>
                            </w:r>
                          </w:p>
                          <w:p w:rsidR="00962274" w:rsidRP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21306A" w:themeColor="accent1" w:themeShade="80"/>
                                <w:sz w:val="20"/>
                              </w:rPr>
                            </w:pPr>
                          </w:p>
                          <w:p w:rsidR="00962274" w:rsidRPr="00AD7D4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  <w:r w:rsidRPr="00962274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MAIRIE DE ROUNTZENHEIM</w:t>
                            </w:r>
                            <w:r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>-</w:t>
                            </w:r>
                            <w:r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ROUNTZENHEIM – 1 Mois</w:t>
                            </w:r>
                          </w:p>
                          <w:p w:rsid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AD7D44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Agent communal</w:t>
                            </w:r>
                          </w:p>
                          <w:p w:rsidR="00962274" w:rsidRP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21306A" w:themeColor="accent1" w:themeShade="80"/>
                                <w:sz w:val="20"/>
                              </w:rPr>
                            </w:pPr>
                          </w:p>
                          <w:p w:rsidR="0096227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</w:pPr>
                            <w:r w:rsidRPr="00962274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MAIRIE DE ROUNTZENHEIM </w:t>
                            </w:r>
                            <w:r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>-</w:t>
                            </w:r>
                            <w:r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ROUNTZENHEIM – 1 Mois</w:t>
                            </w:r>
                          </w:p>
                          <w:p w:rsidR="00962274" w:rsidRPr="00AD7D4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AD7D44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Agent communal</w:t>
                            </w:r>
                          </w:p>
                          <w:p w:rsidR="00962274" w:rsidRPr="00AD7D4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</w:p>
                          <w:p w:rsidR="00962274" w:rsidRPr="005D0F1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FFFFFF" w:themeColor="background1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i/>
                                <w:color w:val="FFFFFF" w:themeColor="background1"/>
                                <w:sz w:val="20"/>
                              </w:rPr>
                              <w:t>Agent communal, Contrôle qualité</w:t>
                            </w:r>
                            <w:r w:rsidRPr="00AD7D44">
                              <w:rPr>
                                <w:rFonts w:ascii="Calibri-Italic" w:hAnsi="Calibri-Italic" w:cs="Calibri-Italic"/>
                                <w:i/>
                                <w:iCs/>
                                <w:outline/>
                                <w:sz w:val="20"/>
                                <w:szCs w:val="2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br/>
                            </w:r>
                          </w:p>
                          <w:p w:rsidR="00962274" w:rsidRPr="00F520BE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740A3"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Expérience</w:t>
            </w:r>
          </w:p>
          <w:p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</w:t>
            </w: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9                 </w:t>
            </w:r>
          </w:p>
          <w:p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</w:t>
            </w: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8</w:t>
            </w:r>
          </w:p>
          <w:p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:rsidR="0096227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</w:t>
            </w:r>
          </w:p>
          <w:p w:rsidR="00AD7D44" w:rsidRPr="000F2C96" w:rsidRDefault="0096227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D17D60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</w:t>
            </w:r>
            <w:r w:rsidR="00AD7D44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</w:t>
            </w:r>
            <w:r w:rsidR="00AD7D44"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</w:t>
            </w:r>
            <w:r w:rsidR="00AD7D44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7</w:t>
            </w:r>
            <w:r w:rsidR="00AD7D44"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</w:t>
            </w:r>
          </w:p>
          <w:p w:rsidR="003740A3" w:rsidRDefault="003740A3" w:rsidP="00AD7D44">
            <w:pPr>
              <w:pStyle w:val="Paragraphedeliste"/>
              <w:numPr>
                <w:ilvl w:val="0"/>
                <w:numId w:val="0"/>
              </w:numPr>
              <w:ind w:left="720"/>
            </w:pPr>
          </w:p>
        </w:tc>
      </w:tr>
      <w:tr w:rsidR="003740A3" w:rsidTr="00962274">
        <w:trPr>
          <w:trHeight w:val="997"/>
        </w:trPr>
        <w:tc>
          <w:tcPr>
            <w:tcW w:w="9746" w:type="dxa"/>
          </w:tcPr>
          <w:p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C</w:t>
            </w:r>
            <w:r w:rsidR="00962274">
              <w:rPr>
                <w:lang w:bidi="fr-FR"/>
              </w:rPr>
              <w:t>ompétences</w:t>
            </w:r>
          </w:p>
          <w:p w:rsidR="003740A3" w:rsidRDefault="00962274" w:rsidP="003740A3"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Langage HTML,CSS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Langage SQL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Access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 xml:space="preserve"> Connaissance des réseaux</w:t>
            </w:r>
          </w:p>
        </w:tc>
      </w:tr>
      <w:tr w:rsidR="003740A3" w:rsidTr="00962274">
        <w:trPr>
          <w:trHeight w:val="663"/>
        </w:trPr>
        <w:tc>
          <w:tcPr>
            <w:tcW w:w="9746" w:type="dxa"/>
          </w:tcPr>
          <w:p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L</w:t>
            </w:r>
            <w:r w:rsidR="00962274">
              <w:rPr>
                <w:lang w:bidi="fr-FR"/>
              </w:rPr>
              <w:t>angues</w:t>
            </w:r>
          </w:p>
          <w:p w:rsidR="003740A3" w:rsidRDefault="00962274" w:rsidP="003740A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4130910" wp14:editId="094F74EC">
                      <wp:simplePos x="0" y="0"/>
                      <wp:positionH relativeFrom="column">
                        <wp:posOffset>7951</wp:posOffset>
                      </wp:positionH>
                      <wp:positionV relativeFrom="paragraph">
                        <wp:posOffset>41082</wp:posOffset>
                      </wp:positionV>
                      <wp:extent cx="1491615" cy="431165"/>
                      <wp:effectExtent l="0" t="0" r="0" b="635"/>
                      <wp:wrapSquare wrapText="bothSides"/>
                      <wp:docPr id="103" name="Zone de text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1615" cy="4311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62274" w:rsidRPr="00962274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textAlignment w:val="center"/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62274">
                                    <w:rPr>
                                      <w:rFonts w:ascii="Calibri-Bold" w:hAnsi="Calibri-Bold" w:cs="Calibri-Bold"/>
                                      <w:b/>
                                      <w:bCs/>
                                      <w:color w:val="21306A" w:themeColor="accent1" w:themeShade="80"/>
                                      <w:szCs w:val="20"/>
                                    </w:rPr>
                                    <w:t xml:space="preserve">&gt;  </w:t>
                                  </w:r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Anglais :    Allemand :</w:t>
                                  </w:r>
                                </w:p>
                                <w:p w:rsidR="00962274" w:rsidRPr="00962274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ind w:left="170"/>
                                    <w:textAlignment w:val="center"/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B1               </w:t>
                                  </w:r>
                                  <w:proofErr w:type="spellStart"/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B1</w:t>
                                  </w:r>
                                  <w:proofErr w:type="spellEnd"/>
                                </w:p>
                                <w:p w:rsidR="00962274" w:rsidRPr="00404BA9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ind w:left="170"/>
                                    <w:textAlignment w:val="center"/>
                                    <w:rPr>
                                      <w:rFonts w:ascii="Calibri" w:hAnsi="Calibri" w:cs="Calibri"/>
                                      <w:color w:val="FFFFFF" w:themeColor="background1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:rsidR="00962274" w:rsidRPr="008C220B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line="288" w:lineRule="auto"/>
                                    <w:textAlignment w:val="center"/>
                                    <w:rPr>
                                      <w:rFonts w:ascii="Calibri" w:hAnsi="Calibri" w:cs="Calibri"/>
                                      <w:color w:val="FFFFFF" w:themeColor="background1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30910" id="Zone de texte 103" o:spid="_x0000_s1028" type="#_x0000_t202" style="position:absolute;margin-left:.65pt;margin-top:3.25pt;width:117.45pt;height:3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" filled="f" stroked="f">
                      <v:textbox>
                        <w:txbxContent>
                          <w:p w:rsidR="00962274" w:rsidRPr="00962274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274">
                              <w:rPr>
                                <w:rFonts w:ascii="Calibri-Bold" w:hAnsi="Calibri-Bold" w:cs="Calibri-Bold"/>
                                <w:b/>
                                <w:bCs/>
                                <w:color w:val="21306A" w:themeColor="accent1" w:themeShade="80"/>
                                <w:szCs w:val="20"/>
                              </w:rPr>
                              <w:t xml:space="preserve">&gt;  </w:t>
                            </w:r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Anglais :    Allemand :</w:t>
                            </w:r>
                          </w:p>
                          <w:p w:rsidR="00962274" w:rsidRPr="00962274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ind w:left="170"/>
                              <w:textAlignment w:val="center"/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B1               </w:t>
                            </w:r>
                            <w:proofErr w:type="spellStart"/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B1</w:t>
                            </w:r>
                            <w:proofErr w:type="spellEnd"/>
                          </w:p>
                          <w:p w:rsidR="00962274" w:rsidRPr="00404BA9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ind w:left="17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274" w:rsidRPr="008C220B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BD7DB3" w:rsidRPr="00962274" w:rsidRDefault="00BD7DB3">
      <w:pPr>
        <w:rPr>
          <w:color w:val="auto"/>
          <w:sz w:val="12"/>
        </w:rPr>
      </w:pPr>
    </w:p>
    <w:p w:rsidR="00962274" w:rsidRPr="00962274" w:rsidRDefault="00962274">
      <w:pPr>
        <w:rPr>
          <w:color w:val="auto"/>
          <w:sz w:val="12"/>
        </w:rPr>
      </w:pPr>
      <w:r w:rsidRPr="00962274">
        <w:rPr>
          <w:i/>
          <w:iCs/>
          <w:color w:val="auto"/>
          <w:sz w:val="18"/>
          <w:szCs w:val="18"/>
        </w:rPr>
        <w:t>Je me tiens à votre entière disposition pour tous renseignements complémentaires et vous prie, Madame, Monsieur, d'agréer mes respectueuses salutations.</w:t>
      </w:r>
      <w:bookmarkStart w:id="2" w:name="_GoBack"/>
      <w:bookmarkEnd w:id="2"/>
    </w:p>
    <w:sectPr w:rsidR="00962274" w:rsidRPr="00962274" w:rsidSect="001F0F6C">
      <w:headerReference w:type="default" r:id="rId12"/>
      <w:footerReference w:type="default" r:id="rId13"/>
      <w:pgSz w:w="11906" w:h="16838" w:code="9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0D8" w:rsidRDefault="003F60D8" w:rsidP="00793CBE">
      <w:r>
        <w:separator/>
      </w:r>
    </w:p>
  </w:endnote>
  <w:endnote w:type="continuationSeparator" w:id="0">
    <w:p w:rsidR="003F60D8" w:rsidRDefault="003F60D8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Pro-Light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inionPro-Regular">
    <w:altName w:val="Minion Pro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Pro-Itali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Pro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-Italic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274" w:rsidRDefault="00962274">
    <w:pPr>
      <w:pStyle w:val="Pieddepage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548D4742" wp14:editId="02EA3C5C">
              <wp:simplePos x="0" y="0"/>
              <wp:positionH relativeFrom="page">
                <wp:align>left</wp:align>
              </wp:positionH>
              <wp:positionV relativeFrom="page">
                <wp:posOffset>10243185</wp:posOffset>
              </wp:positionV>
              <wp:extent cx="7772400" cy="457200"/>
              <wp:effectExtent l="0" t="0" r="0" b="0"/>
              <wp:wrapNone/>
              <wp:docPr id="3" name="Forme libre 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E5105C" id="Forme libre 13" o:spid="_x0000_s1026" alt="Footer accent block&#10;" style="position:absolute;margin-left:0;margin-top:806.55pt;width:612pt;height:36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orme libre 13" descr="Bloc d’accentuation de pied de page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C96949" id="Forme libre 13" o:spid="_x0000_s1026" alt="Bloc d’accentuation de pied de page 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" o:allowincell="f" path="l9393,371,9393,,,,,371,,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0D8" w:rsidRDefault="003F60D8" w:rsidP="00793CBE">
      <w:r>
        <w:separator/>
      </w:r>
    </w:p>
  </w:footnote>
  <w:footnote w:type="continuationSeparator" w:id="0">
    <w:p w:rsidR="003F60D8" w:rsidRDefault="003F60D8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62274" w:rsidRDefault="00962274" w:rsidP="00D61D89">
    <w:pPr>
      <w:pStyle w:val="En-tte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33D27DC" wp14:editId="3C2F062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e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 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orme libre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Zone de texte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62274" w:rsidRDefault="00962274" w:rsidP="00D61D89">
                            <w:pPr>
                              <w:pStyle w:val="Corpsdetexte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orme libre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3D27DC" id="Groupe 8" o:spid="_x0000_s1029" alt="Header background graphic including image of clouds, accent boxes, and image of person" style="position:absolute;margin-left:0;margin-top:0;width:612pt;height:216.45pt;z-index:251663360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">
              <v:rect id="Rectangle 2" o:spid="_x0000_s1030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orme libre 4" o:spid="_x0000_s1031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32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962274" w:rsidRDefault="00962274" w:rsidP="00D61D89">
                      <w:pPr>
                        <w:pStyle w:val="Corpsdetexte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orme libre 4" o:spid="_x0000_s1033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BF1493"/>
    <w:multiLevelType w:val="hybridMultilevel"/>
    <w:tmpl w:val="DAAECEA8"/>
    <w:lvl w:ilvl="0" w:tplc="94F4EB00">
      <w:start w:val="14"/>
      <w:numFmt w:val="bullet"/>
      <w:lvlText w:val="-"/>
      <w:lvlJc w:val="left"/>
      <w:pPr>
        <w:ind w:left="1140" w:hanging="360"/>
      </w:pPr>
      <w:rPr>
        <w:rFonts w:ascii="Georgia" w:eastAsiaTheme="minorEastAsia" w:hAnsi="Georgia" w:cs="SegoePro-Light" w:hint="default"/>
        <w:b/>
        <w:i/>
        <w:color w:val="003F6F" w:themeColor="text2" w:themeTint="E6"/>
      </w:rPr>
    </w:lvl>
    <w:lvl w:ilvl="1" w:tplc="040C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2" w15:restartNumberingAfterBreak="0">
    <w:nsid w:val="45AE61DE"/>
    <w:multiLevelType w:val="hybridMultilevel"/>
    <w:tmpl w:val="EEDAC21C"/>
    <w:lvl w:ilvl="0" w:tplc="68DE9926">
      <w:start w:val="1"/>
      <w:numFmt w:val="bullet"/>
      <w:pStyle w:val="Paragraphedeliste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29F"/>
    <w:rsid w:val="000C36D1"/>
    <w:rsid w:val="0011739C"/>
    <w:rsid w:val="001951A8"/>
    <w:rsid w:val="001F0F6C"/>
    <w:rsid w:val="002132AB"/>
    <w:rsid w:val="00283E08"/>
    <w:rsid w:val="00295C97"/>
    <w:rsid w:val="002A17F8"/>
    <w:rsid w:val="002B164D"/>
    <w:rsid w:val="002F5905"/>
    <w:rsid w:val="003166F6"/>
    <w:rsid w:val="003179BD"/>
    <w:rsid w:val="003740A3"/>
    <w:rsid w:val="003C329F"/>
    <w:rsid w:val="003F60D8"/>
    <w:rsid w:val="00415A4A"/>
    <w:rsid w:val="00470497"/>
    <w:rsid w:val="004C3914"/>
    <w:rsid w:val="0053564C"/>
    <w:rsid w:val="005D3E45"/>
    <w:rsid w:val="00602D68"/>
    <w:rsid w:val="00721236"/>
    <w:rsid w:val="00793CBE"/>
    <w:rsid w:val="007D2A62"/>
    <w:rsid w:val="007E110F"/>
    <w:rsid w:val="0087298D"/>
    <w:rsid w:val="008C4FFA"/>
    <w:rsid w:val="008D762B"/>
    <w:rsid w:val="0093467F"/>
    <w:rsid w:val="009360EC"/>
    <w:rsid w:val="00962274"/>
    <w:rsid w:val="0096784B"/>
    <w:rsid w:val="009A70C3"/>
    <w:rsid w:val="00A07032"/>
    <w:rsid w:val="00A4494B"/>
    <w:rsid w:val="00A87A1E"/>
    <w:rsid w:val="00AD7D44"/>
    <w:rsid w:val="00AE3014"/>
    <w:rsid w:val="00B50479"/>
    <w:rsid w:val="00B83190"/>
    <w:rsid w:val="00BD7DB3"/>
    <w:rsid w:val="00C45453"/>
    <w:rsid w:val="00C9733D"/>
    <w:rsid w:val="00CF032C"/>
    <w:rsid w:val="00D61D89"/>
    <w:rsid w:val="00DD74D2"/>
    <w:rsid w:val="00E74BEA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3AE1B06"/>
  <w14:defaultImageDpi w14:val="32767"/>
  <w15:chartTrackingRefBased/>
  <w15:docId w15:val="{584775B7-E14C-4B11-B225-2F0405172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Titre2">
    <w:name w:val="heading 2"/>
    <w:basedOn w:val="Corpsdetexte"/>
    <w:next w:val="Normal"/>
    <w:link w:val="Titre2C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Citationjaune">
    <w:name w:val="Citation jaun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Corpsdetexte">
    <w:name w:val="Body Text"/>
    <w:link w:val="CorpsdetexteC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CorpsdetexteCar">
    <w:name w:val="Corps de texte Car"/>
    <w:basedOn w:val="Policepardfaut"/>
    <w:link w:val="Corpsdetexte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Titre2Car">
    <w:name w:val="Titre 2 Car"/>
    <w:basedOn w:val="Policepardfaut"/>
    <w:link w:val="Titre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Paragraphedeliste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Grilledutableau">
    <w:name w:val="Table Grid"/>
    <w:basedOn w:val="Tableau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rience">
    <w:name w:val="Expérience"/>
    <w:basedOn w:val="Normal"/>
    <w:qFormat/>
    <w:rsid w:val="00AE3014"/>
    <w:rPr>
      <w:b/>
    </w:rPr>
  </w:style>
  <w:style w:type="character" w:styleId="lev">
    <w:name w:val="Strong"/>
    <w:basedOn w:val="Policepardfaut"/>
    <w:uiPriority w:val="22"/>
    <w:semiHidden/>
    <w:rsid w:val="008C4FFA"/>
    <w:rPr>
      <w:b/>
      <w:bCs/>
      <w:color w:val="99C9EC" w:themeColor="background2"/>
    </w:rPr>
  </w:style>
  <w:style w:type="paragraph" w:styleId="En-tte">
    <w:name w:val="header"/>
    <w:basedOn w:val="Normal"/>
    <w:link w:val="En-tte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7D2A62"/>
    <w:rPr>
      <w:color w:val="000000" w:themeColor="text1"/>
      <w:sz w:val="20"/>
    </w:rPr>
  </w:style>
  <w:style w:type="paragraph" w:styleId="Pieddepage">
    <w:name w:val="footer"/>
    <w:basedOn w:val="Normal"/>
    <w:link w:val="Pieddepage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7D2A62"/>
    <w:rPr>
      <w:color w:val="000000" w:themeColor="text1"/>
      <w:sz w:val="20"/>
    </w:rPr>
  </w:style>
  <w:style w:type="paragraph" w:customStyle="1" w:styleId="Informations">
    <w:name w:val="Informations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lev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xtedelespacerserv">
    <w:name w:val="Placeholder Text"/>
    <w:basedOn w:val="Policepardfaut"/>
    <w:uiPriority w:val="99"/>
    <w:semiHidden/>
    <w:rsid w:val="00415A4A"/>
    <w:rPr>
      <w:color w:val="808080"/>
    </w:rPr>
  </w:style>
  <w:style w:type="paragraph" w:styleId="Textedebulles">
    <w:name w:val="Balloon Text"/>
    <w:basedOn w:val="Normal"/>
    <w:link w:val="TextedebullesCar"/>
    <w:uiPriority w:val="99"/>
    <w:unhideWhenUsed/>
    <w:rsid w:val="0053564C"/>
    <w:rPr>
      <w:rFonts w:ascii="Lucida Grande" w:eastAsiaTheme="minorEastAsia" w:hAnsi="Lucida Grande"/>
      <w:color w:val="auto"/>
      <w:sz w:val="18"/>
      <w:szCs w:val="18"/>
      <w:lang w:eastAsia="fr-FR"/>
    </w:rPr>
  </w:style>
  <w:style w:type="character" w:customStyle="1" w:styleId="TextedebullesCar">
    <w:name w:val="Texte de bulles Car"/>
    <w:basedOn w:val="Policepardfaut"/>
    <w:link w:val="Textedebulles"/>
    <w:uiPriority w:val="99"/>
    <w:rsid w:val="0053564C"/>
    <w:rPr>
      <w:rFonts w:ascii="Lucida Grande" w:eastAsiaTheme="minorEastAsia" w:hAnsi="Lucida Grande"/>
      <w:sz w:val="18"/>
      <w:szCs w:val="18"/>
      <w:lang w:eastAsia="fr-FR"/>
    </w:rPr>
  </w:style>
  <w:style w:type="paragraph" w:customStyle="1" w:styleId="Paragraphestandard">
    <w:name w:val="[Paragraphe standard]"/>
    <w:basedOn w:val="Normal"/>
    <w:uiPriority w:val="99"/>
    <w:rsid w:val="00AD7D4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eg"/><Relationship Id="rId2" Type="http://schemas.openxmlformats.org/officeDocument/2006/relationships/image" Target="media/image3.jpeg"/><Relationship Id="rId1" Type="http://schemas.openxmlformats.org/officeDocument/2006/relationships/image" Target="media/image2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tan\AppData\Roaming\Microsoft\Templates\CV%20avec%20ciel%20bleu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F1649C1-88E6-4999-B148-1C59A7FCB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 avec ciel bleu.dotx</Template>
  <TotalTime>0</TotalTime>
  <Pages>1</Pages>
  <Words>116</Words>
  <Characters>641</Characters>
  <Application>Microsoft Office Word</Application>
  <DocSecurity>0</DocSecurity>
  <Lines>5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</dc:creator>
  <cp:keywords/>
  <dc:description/>
  <cp:lastModifiedBy>tristan moog</cp:lastModifiedBy>
  <cp:revision>1</cp:revision>
  <dcterms:created xsi:type="dcterms:W3CDTF">2020-02-20T09:47:00Z</dcterms:created>
  <dcterms:modified xsi:type="dcterms:W3CDTF">2020-02-20T16:33:00Z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